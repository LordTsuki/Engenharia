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481A70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A4F75FF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6CD56E" wp14:editId="1B40BBC5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0AA8425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PD94&#10;cGFja2V0IGVuZD0ndyc/Pv/bAEMAAwICAwICAwMDAwQDAwQFCAUFBAQFCgcHBggMCgwMCwoLCw0O&#10;EhANDhEOCwsQFhARExQVFRUMDxcYFhQYEhQVFP/bAEMBAwQEBQQFCQUFCRQNCw0UFBQUFBQUFBQU&#10;FBQUFBQUFBQUFBQUFBQUFBQUFBQUFBQUFBQUFBQUFBQUFBQUFBQUFP/AABEIBZ4Fn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56E92F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E094468" w14:textId="29BA5DC4" w:rsidR="001B2ABD" w:rsidRDefault="007C65FF" w:rsidP="001B2ABD">
            <w:pPr>
              <w:pStyle w:val="Title"/>
            </w:pPr>
            <w:r>
              <w:t>Gabriel Luna</w:t>
            </w:r>
          </w:p>
          <w:p w14:paraId="54921D7A" w14:textId="18706D6E" w:rsidR="001B2ABD" w:rsidRDefault="007C65FF" w:rsidP="001B2ABD">
            <w:pPr>
              <w:pStyle w:val="Subtitle"/>
            </w:pPr>
            <w:r w:rsidRPr="00E539D2">
              <w:rPr>
                <w:spacing w:val="1"/>
                <w:w w:val="92"/>
                <w:lang w:val="pt-BR"/>
              </w:rPr>
              <w:t>Desenvolvedor</w:t>
            </w:r>
          </w:p>
        </w:tc>
      </w:tr>
      <w:tr w:rsidR="001B2ABD" w:rsidRPr="00D947A7" w14:paraId="27BAD436" w14:textId="77777777" w:rsidTr="001B2ABD">
        <w:tc>
          <w:tcPr>
            <w:tcW w:w="3600" w:type="dxa"/>
          </w:tcPr>
          <w:p w14:paraId="7CF1FCAD" w14:textId="7F2103AF" w:rsidR="001B2ABD" w:rsidRPr="00F963BC" w:rsidRDefault="0082300F" w:rsidP="00036450">
            <w:pPr>
              <w:pStyle w:val="Heading3"/>
              <w:rPr>
                <w:lang w:val="pt-BR"/>
              </w:rPr>
            </w:pPr>
            <w:r w:rsidRPr="00F963BC">
              <w:rPr>
                <w:lang w:val="pt-BR"/>
              </w:rPr>
              <w:t>Perfil</w:t>
            </w:r>
          </w:p>
          <w:p w14:paraId="508BF9E3" w14:textId="65CB9F2B" w:rsidR="00036450" w:rsidRPr="00F963BC" w:rsidRDefault="00103EDA" w:rsidP="00036450">
            <w:pPr>
              <w:rPr>
                <w:lang w:val="pt-BR"/>
              </w:rPr>
            </w:pPr>
            <w:r w:rsidRPr="00F963BC">
              <w:rPr>
                <w:lang w:val="pt-BR"/>
              </w:rPr>
              <w:t xml:space="preserve">Tenho 20 anos </w:t>
            </w:r>
            <w:r w:rsidR="00F963BC" w:rsidRPr="00F963BC">
              <w:rPr>
                <w:lang w:val="pt-BR"/>
              </w:rPr>
              <w:t>e e</w:t>
            </w:r>
            <w:r w:rsidR="00F963BC">
              <w:rPr>
                <w:lang w:val="pt-BR"/>
              </w:rPr>
              <w:t xml:space="preserve">stou cursando engenharia de computação. </w:t>
            </w:r>
            <w:r w:rsidR="007C620D">
              <w:rPr>
                <w:lang w:val="pt-BR"/>
              </w:rPr>
              <w:t>Procuro seguir carreira como desenvolvedor</w:t>
            </w:r>
            <w:r w:rsidR="00F928B6">
              <w:rPr>
                <w:lang w:val="pt-BR"/>
              </w:rPr>
              <w:t xml:space="preserve"> e estudo outros idiomas com o objetivo </w:t>
            </w:r>
            <w:r w:rsidR="00D67209">
              <w:rPr>
                <w:lang w:val="pt-BR"/>
              </w:rPr>
              <w:t>de trabalhar fora do país.</w:t>
            </w:r>
          </w:p>
          <w:p w14:paraId="24FE6729" w14:textId="7DD373EE" w:rsidR="00036450" w:rsidRPr="00E539D2" w:rsidRDefault="004F27C0" w:rsidP="00CB0055">
            <w:pPr>
              <w:pStyle w:val="Heading3"/>
              <w:rPr>
                <w:lang w:val="pt-BR"/>
              </w:rPr>
            </w:pPr>
            <w:r w:rsidRPr="00E539D2">
              <w:rPr>
                <w:lang w:val="pt-BR"/>
              </w:rPr>
              <w:t>CONTATO</w:t>
            </w:r>
          </w:p>
          <w:p w14:paraId="7CC1E0B5" w14:textId="051927C5" w:rsidR="001471E9" w:rsidRPr="00E539D2" w:rsidRDefault="001471E9" w:rsidP="004D3011">
            <w:pPr>
              <w:rPr>
                <w:lang w:val="pt-BR"/>
              </w:rPr>
            </w:pPr>
            <w:r w:rsidRPr="00E539D2">
              <w:rPr>
                <w:lang w:val="pt-BR"/>
              </w:rPr>
              <w:t>ENDEREÇO:</w:t>
            </w:r>
          </w:p>
          <w:p w14:paraId="3117708E" w14:textId="382A4BE3" w:rsidR="001471E9" w:rsidRPr="001471E9" w:rsidRDefault="001471E9" w:rsidP="004D3011">
            <w:pPr>
              <w:rPr>
                <w:lang w:val="pt-BR"/>
              </w:rPr>
            </w:pPr>
            <w:r w:rsidRPr="001471E9">
              <w:rPr>
                <w:lang w:val="pt-BR"/>
              </w:rPr>
              <w:t>R.</w:t>
            </w:r>
            <w:r>
              <w:rPr>
                <w:lang w:val="pt-BR"/>
              </w:rPr>
              <w:t xml:space="preserve"> </w:t>
            </w:r>
            <w:r w:rsidRPr="001471E9">
              <w:rPr>
                <w:lang w:val="pt-BR"/>
              </w:rPr>
              <w:t xml:space="preserve">Lins – Jardim </w:t>
            </w:r>
            <w:r>
              <w:rPr>
                <w:lang w:val="pt-BR"/>
              </w:rPr>
              <w:t>Iguatemi, Sorocaba- SP.</w:t>
            </w:r>
          </w:p>
          <w:p w14:paraId="4EC866BC" w14:textId="59AA7E73" w:rsidR="004D3011" w:rsidRPr="001471E9" w:rsidRDefault="000B465D" w:rsidP="004D3011">
            <w:pPr>
              <w:rPr>
                <w:lang w:val="pt-BR"/>
              </w:rPr>
            </w:pPr>
            <w:r w:rsidRPr="001471E9">
              <w:rPr>
                <w:lang w:val="pt-BR"/>
              </w:rPr>
              <w:t>TELEFONE:</w:t>
            </w:r>
          </w:p>
          <w:p w14:paraId="7B82D1DA" w14:textId="5028D763" w:rsidR="004D3011" w:rsidRPr="001471E9" w:rsidRDefault="0083144E" w:rsidP="004D3011">
            <w:pPr>
              <w:rPr>
                <w:lang w:val="pt-BR"/>
              </w:rPr>
            </w:pPr>
            <w:r w:rsidRPr="001471E9">
              <w:rPr>
                <w:lang w:val="pt-BR"/>
              </w:rPr>
              <w:t>(11) 9 7036-1508</w:t>
            </w:r>
          </w:p>
          <w:p w14:paraId="64B9A43C" w14:textId="7B79F22F" w:rsidR="004D3011" w:rsidRPr="00E539D2" w:rsidRDefault="00E75307" w:rsidP="004D3011">
            <w:pPr>
              <w:rPr>
                <w:lang w:val="pt-BR"/>
              </w:rPr>
            </w:pPr>
            <w:r>
              <w:rPr>
                <w:lang w:val="pt-BR"/>
              </w:rPr>
              <w:t>LIKEDIN</w:t>
            </w:r>
            <w:r w:rsidR="008D1C90" w:rsidRPr="00E539D2">
              <w:rPr>
                <w:lang w:val="pt-BR"/>
              </w:rPr>
              <w:t>:</w:t>
            </w:r>
          </w:p>
          <w:p w14:paraId="40DE7E5E" w14:textId="50B5E351" w:rsidR="004D3011" w:rsidRPr="00E539D2" w:rsidRDefault="00636A7A" w:rsidP="004D3011">
            <w:pPr>
              <w:rPr>
                <w:lang w:val="pt-BR"/>
              </w:rPr>
            </w:pPr>
            <w:r w:rsidRPr="00E539D2">
              <w:rPr>
                <w:lang w:val="pt-BR"/>
              </w:rPr>
              <w:t>www.linkedin.com/in/gabriel-luna-20a847218/</w:t>
            </w:r>
          </w:p>
          <w:p w14:paraId="284ECF86" w14:textId="5D781D6C" w:rsidR="004D3011" w:rsidRPr="00E539D2" w:rsidRDefault="0083144E" w:rsidP="004D3011">
            <w:pPr>
              <w:rPr>
                <w:lang w:val="pt-BR"/>
              </w:rPr>
            </w:pPr>
            <w:r w:rsidRPr="00E539D2">
              <w:rPr>
                <w:lang w:val="pt-BR"/>
              </w:rPr>
              <w:t>E-MAIL:</w:t>
            </w:r>
          </w:p>
          <w:p w14:paraId="727C0079" w14:textId="7F46BC45" w:rsidR="00036450" w:rsidRPr="00E539D2" w:rsidRDefault="000B465D" w:rsidP="004D3011">
            <w:pPr>
              <w:rPr>
                <w:rStyle w:val="Hyperlink"/>
                <w:lang w:val="pt-BR"/>
              </w:rPr>
            </w:pPr>
            <w:r w:rsidRPr="00E539D2">
              <w:rPr>
                <w:lang w:val="pt-BR"/>
              </w:rPr>
              <w:t>gtsuki.luna@outlook.com</w:t>
            </w:r>
          </w:p>
          <w:sdt>
            <w:sdtPr>
              <w:id w:val="-1444214663"/>
              <w:placeholder>
                <w:docPart w:val="1B43751862014651AA7D398129E5E8E6"/>
              </w:placeholder>
              <w:temporary/>
              <w:showingPlcHdr/>
              <w15:appearance w15:val="hidden"/>
            </w:sdtPr>
            <w:sdtEndPr/>
            <w:sdtContent>
              <w:p w14:paraId="1A2B1606" w14:textId="77777777" w:rsidR="004D3011" w:rsidRPr="00797434" w:rsidRDefault="00CB0055" w:rsidP="00CB0055">
                <w:pPr>
                  <w:pStyle w:val="Heading3"/>
                  <w:rPr>
                    <w:lang w:val="pt-BR"/>
                  </w:rPr>
                </w:pPr>
                <w:r w:rsidRPr="00797434">
                  <w:rPr>
                    <w:lang w:val="pt-BR"/>
                  </w:rPr>
                  <w:t>Hobbies</w:t>
                </w:r>
              </w:p>
            </w:sdtContent>
          </w:sdt>
          <w:p w14:paraId="01F8A599" w14:textId="5F3504D1" w:rsidR="004D3011" w:rsidRPr="00E94843" w:rsidRDefault="00823589" w:rsidP="004D3011">
            <w:pPr>
              <w:rPr>
                <w:lang w:val="pt-BR"/>
              </w:rPr>
            </w:pPr>
            <w:r w:rsidRPr="00E94843">
              <w:rPr>
                <w:lang w:val="pt-BR"/>
              </w:rPr>
              <w:t>Jogos</w:t>
            </w:r>
          </w:p>
          <w:p w14:paraId="3AF581A6" w14:textId="75BE090B" w:rsidR="004D3011" w:rsidRDefault="00823589" w:rsidP="004D3011">
            <w:pPr>
              <w:rPr>
                <w:lang w:val="pt-BR"/>
              </w:rPr>
            </w:pPr>
            <w:r w:rsidRPr="00E94843">
              <w:rPr>
                <w:lang w:val="pt-BR"/>
              </w:rPr>
              <w:t>Animes</w:t>
            </w:r>
          </w:p>
          <w:p w14:paraId="166DF1B8" w14:textId="12DEEA1A" w:rsidR="009A2159" w:rsidRPr="00E94843" w:rsidRDefault="009A2159" w:rsidP="004D3011">
            <w:pPr>
              <w:rPr>
                <w:lang w:val="pt-BR"/>
              </w:rPr>
            </w:pPr>
            <w:r w:rsidRPr="00E539D2">
              <w:rPr>
                <w:lang w:val="pt-BR"/>
              </w:rPr>
              <w:t>Filmes</w:t>
            </w:r>
          </w:p>
          <w:p w14:paraId="5B6DCE99" w14:textId="5A0465B0" w:rsidR="004D3011" w:rsidRPr="00E94843" w:rsidRDefault="00E94843" w:rsidP="004D3011">
            <w:pPr>
              <w:rPr>
                <w:lang w:val="pt-BR"/>
              </w:rPr>
            </w:pPr>
            <w:r w:rsidRPr="00E94843">
              <w:rPr>
                <w:lang w:val="pt-BR"/>
              </w:rPr>
              <w:t>Sair c</w:t>
            </w:r>
            <w:r>
              <w:rPr>
                <w:lang w:val="pt-BR"/>
              </w:rPr>
              <w:t>om amigos</w:t>
            </w:r>
          </w:p>
        </w:tc>
        <w:tc>
          <w:tcPr>
            <w:tcW w:w="720" w:type="dxa"/>
          </w:tcPr>
          <w:p w14:paraId="1E9BA9DD" w14:textId="77777777" w:rsidR="001B2ABD" w:rsidRPr="00E94843" w:rsidRDefault="001B2ABD" w:rsidP="000C45FF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470" w:type="dxa"/>
          </w:tcPr>
          <w:p w14:paraId="54D03470" w14:textId="4156FB8D" w:rsidR="001B2ABD" w:rsidRPr="00E539D2" w:rsidRDefault="007C65FF" w:rsidP="00036450">
            <w:pPr>
              <w:pStyle w:val="Heading2"/>
              <w:rPr>
                <w:lang w:val="pt-BR"/>
              </w:rPr>
            </w:pPr>
            <w:r w:rsidRPr="00E539D2">
              <w:rPr>
                <w:lang w:val="pt-BR"/>
              </w:rPr>
              <w:t>Educação</w:t>
            </w:r>
          </w:p>
          <w:p w14:paraId="432DA37E" w14:textId="48E5DE4F" w:rsidR="00C81631" w:rsidRPr="00E539D2" w:rsidRDefault="00C81631" w:rsidP="00036450">
            <w:pPr>
              <w:rPr>
                <w:lang w:val="pt-BR"/>
              </w:rPr>
            </w:pPr>
          </w:p>
          <w:p w14:paraId="2E16DAC6" w14:textId="77777777" w:rsidR="00C81631" w:rsidRPr="00E539D2" w:rsidRDefault="00C81631" w:rsidP="00C81631">
            <w:pPr>
              <w:pStyle w:val="Heading4"/>
              <w:rPr>
                <w:lang w:val="pt-BR"/>
              </w:rPr>
            </w:pPr>
            <w:r w:rsidRPr="00E539D2">
              <w:rPr>
                <w:lang w:val="pt-BR"/>
              </w:rPr>
              <w:t>Centro Universitário FACENS</w:t>
            </w:r>
          </w:p>
          <w:p w14:paraId="3DD3B9B8" w14:textId="77777777" w:rsidR="00C81631" w:rsidRPr="00E539D2" w:rsidRDefault="00C81631" w:rsidP="00C81631">
            <w:pPr>
              <w:pStyle w:val="Date"/>
              <w:rPr>
                <w:lang w:val="pt-BR"/>
              </w:rPr>
            </w:pPr>
            <w:r w:rsidRPr="00E539D2">
              <w:rPr>
                <w:lang w:val="pt-BR"/>
              </w:rPr>
              <w:t>2021 - Hoje</w:t>
            </w:r>
          </w:p>
          <w:p w14:paraId="358E45C1" w14:textId="634016D0" w:rsidR="00C81631" w:rsidRDefault="00700506" w:rsidP="00036450">
            <w:pPr>
              <w:rPr>
                <w:lang w:val="pt-BR"/>
              </w:rPr>
            </w:pPr>
            <w:r>
              <w:rPr>
                <w:lang w:val="pt-BR"/>
              </w:rPr>
              <w:t>Curs</w:t>
            </w:r>
            <w:r w:rsidR="00D95F12">
              <w:rPr>
                <w:lang w:val="pt-BR"/>
              </w:rPr>
              <w:t>ando</w:t>
            </w:r>
            <w:r>
              <w:rPr>
                <w:lang w:val="pt-BR"/>
              </w:rPr>
              <w:t xml:space="preserve"> </w:t>
            </w:r>
            <w:r w:rsidR="00AD21D7" w:rsidRPr="00AD21D7">
              <w:rPr>
                <w:lang w:val="pt-BR"/>
              </w:rPr>
              <w:t>Engenharia d</w:t>
            </w:r>
            <w:r w:rsidR="00AD21D7">
              <w:rPr>
                <w:lang w:val="pt-BR"/>
              </w:rPr>
              <w:t>e Computação</w:t>
            </w:r>
          </w:p>
          <w:p w14:paraId="107D55B8" w14:textId="77777777" w:rsidR="00AD21D7" w:rsidRPr="00AD21D7" w:rsidRDefault="00AD21D7" w:rsidP="00036450">
            <w:pPr>
              <w:rPr>
                <w:lang w:val="pt-BR"/>
              </w:rPr>
            </w:pPr>
          </w:p>
          <w:p w14:paraId="367D6088" w14:textId="22B4C3D1" w:rsidR="00AD21D7" w:rsidRPr="00AD21D7" w:rsidRDefault="00700506" w:rsidP="00AD21D7">
            <w:pPr>
              <w:pStyle w:val="Heading4"/>
              <w:rPr>
                <w:lang w:val="pt-BR"/>
              </w:rPr>
            </w:pPr>
            <w:proofErr w:type="spellStart"/>
            <w:r>
              <w:rPr>
                <w:lang w:val="pt-BR"/>
              </w:rPr>
              <w:t>Busuu</w:t>
            </w:r>
            <w:proofErr w:type="spellEnd"/>
          </w:p>
          <w:p w14:paraId="02ED231E" w14:textId="77777777" w:rsidR="00AD21D7" w:rsidRPr="00E539D2" w:rsidRDefault="00AD21D7" w:rsidP="00AD21D7">
            <w:pPr>
              <w:pStyle w:val="Date"/>
              <w:rPr>
                <w:lang w:val="pt-BR"/>
              </w:rPr>
            </w:pPr>
            <w:r w:rsidRPr="00E539D2">
              <w:rPr>
                <w:lang w:val="pt-BR"/>
              </w:rPr>
              <w:t>2021 - Hoje</w:t>
            </w:r>
          </w:p>
          <w:p w14:paraId="10981C2B" w14:textId="20AADCF5" w:rsidR="00AD21D7" w:rsidRPr="00F8497D" w:rsidRDefault="00700506" w:rsidP="00036450">
            <w:pPr>
              <w:rPr>
                <w:lang w:val="pt-BR"/>
              </w:rPr>
            </w:pPr>
            <w:r w:rsidRPr="00F8497D">
              <w:rPr>
                <w:lang w:val="pt-BR"/>
              </w:rPr>
              <w:t>Curs</w:t>
            </w:r>
            <w:r w:rsidR="00D95F12" w:rsidRPr="00F8497D">
              <w:rPr>
                <w:lang w:val="pt-BR"/>
              </w:rPr>
              <w:t xml:space="preserve">ando Inglês e </w:t>
            </w:r>
            <w:proofErr w:type="gramStart"/>
            <w:r w:rsidRPr="00F8497D">
              <w:rPr>
                <w:lang w:val="pt-BR"/>
              </w:rPr>
              <w:t>Japonês</w:t>
            </w:r>
            <w:proofErr w:type="gramEnd"/>
          </w:p>
          <w:p w14:paraId="2D5DC0D9" w14:textId="1847BFAA" w:rsidR="00036450" w:rsidRPr="00F8497D" w:rsidRDefault="00F8497D" w:rsidP="00036450">
            <w:pPr>
              <w:pStyle w:val="Heading2"/>
              <w:rPr>
                <w:lang w:val="pt-BR"/>
              </w:rPr>
            </w:pPr>
            <w:r w:rsidRPr="00F8497D">
              <w:rPr>
                <w:lang w:val="pt-BR"/>
              </w:rPr>
              <w:t>Re</w:t>
            </w:r>
            <w:r>
              <w:rPr>
                <w:lang w:val="pt-BR"/>
              </w:rPr>
              <w:t>sumo profissional</w:t>
            </w:r>
          </w:p>
          <w:p w14:paraId="4D5DE338" w14:textId="20372754" w:rsidR="004D3011" w:rsidRPr="000B34C8" w:rsidRDefault="000B34C8" w:rsidP="004D3011">
            <w:pPr>
              <w:rPr>
                <w:lang w:val="pt-BR"/>
              </w:rPr>
            </w:pPr>
            <w:r w:rsidRPr="000B34C8">
              <w:rPr>
                <w:lang w:val="pt-BR"/>
              </w:rPr>
              <w:t>Profissional em início d</w:t>
            </w:r>
            <w:r>
              <w:rPr>
                <w:lang w:val="pt-BR"/>
              </w:rPr>
              <w:t>e carreira, buscando oportunidades na área de tecnologia focado em programação de baixo ou alto nível</w:t>
            </w:r>
            <w:r w:rsidR="000B48EF">
              <w:rPr>
                <w:lang w:val="pt-BR"/>
              </w:rPr>
              <w:t>, web, manutenção ou elaboração de projetos.</w:t>
            </w:r>
          </w:p>
          <w:p w14:paraId="25E2B7A8" w14:textId="77777777" w:rsidR="004D3011" w:rsidRPr="000B34C8" w:rsidRDefault="004D3011" w:rsidP="00036450">
            <w:pPr>
              <w:rPr>
                <w:lang w:val="pt-BR"/>
              </w:rPr>
            </w:pPr>
          </w:p>
          <w:p w14:paraId="08CF4974" w14:textId="7340F71D" w:rsidR="001D5E83" w:rsidRPr="000B34C8" w:rsidRDefault="001D5E83" w:rsidP="001D5E83">
            <w:pPr>
              <w:pStyle w:val="Heading2"/>
              <w:rPr>
                <w:lang w:val="pt-BR"/>
              </w:rPr>
            </w:pPr>
            <w:r>
              <w:rPr>
                <w:lang w:val="pt-BR"/>
              </w:rPr>
              <w:t>Idiomas</w:t>
            </w:r>
          </w:p>
          <w:p w14:paraId="13419D8B" w14:textId="13A07D03" w:rsidR="001D5E83" w:rsidRPr="00D947A7" w:rsidRDefault="001D5E83" w:rsidP="001D5E83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Inglês</w:t>
            </w:r>
            <w:r w:rsidR="00A24C77">
              <w:rPr>
                <w:lang w:val="pt-BR"/>
              </w:rPr>
              <w:t xml:space="preserve"> Intermediário</w:t>
            </w:r>
          </w:p>
          <w:p w14:paraId="21338C66" w14:textId="109AEAA6" w:rsidR="00393175" w:rsidRPr="00A24C77" w:rsidRDefault="00A24C77" w:rsidP="00036450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Japonês Intermediário</w:t>
            </w:r>
          </w:p>
          <w:p w14:paraId="05AC797B" w14:textId="1A0FC517" w:rsidR="00036450" w:rsidRPr="000B34C8" w:rsidRDefault="00A24C77" w:rsidP="00036450">
            <w:pPr>
              <w:pStyle w:val="Heading2"/>
              <w:rPr>
                <w:lang w:val="pt-BR"/>
              </w:rPr>
            </w:pPr>
            <w:r>
              <w:rPr>
                <w:lang w:val="pt-BR"/>
              </w:rPr>
              <w:t>Certificados</w:t>
            </w:r>
          </w:p>
          <w:p w14:paraId="636D755B" w14:textId="0C7FC4D2" w:rsidR="00036450" w:rsidRPr="00D947A7" w:rsidRDefault="00B9521E" w:rsidP="00B9521E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 w:rsidRPr="00D947A7">
              <w:rPr>
                <w:lang w:val="pt-BR"/>
              </w:rPr>
              <w:t>C</w:t>
            </w:r>
            <w:r w:rsidR="00D947A7" w:rsidRPr="00D947A7">
              <w:rPr>
                <w:lang w:val="pt-BR"/>
              </w:rPr>
              <w:t>/C++</w:t>
            </w:r>
          </w:p>
          <w:p w14:paraId="2207E9EC" w14:textId="77777777" w:rsidR="00B9521E" w:rsidRDefault="00D947A7" w:rsidP="00B9521E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Python</w:t>
            </w:r>
          </w:p>
          <w:p w14:paraId="73ECB0BC" w14:textId="77777777" w:rsidR="00D947A7" w:rsidRDefault="00B14DC9" w:rsidP="00B9521E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HTML</w:t>
            </w:r>
          </w:p>
          <w:p w14:paraId="1A8CC2D3" w14:textId="77777777" w:rsidR="00B14DC9" w:rsidRDefault="00B14DC9" w:rsidP="00B9521E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CSS</w:t>
            </w:r>
          </w:p>
          <w:p w14:paraId="1E6A5556" w14:textId="2A01B4D3" w:rsidR="00B14DC9" w:rsidRDefault="00B14DC9" w:rsidP="00B9521E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JavaScript</w:t>
            </w:r>
            <w:proofErr w:type="spellEnd"/>
          </w:p>
          <w:p w14:paraId="1B5B7F1A" w14:textId="547BE35D" w:rsidR="00664F07" w:rsidRDefault="003E1F4E" w:rsidP="00A24C77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Manutenção de Computadores</w:t>
            </w:r>
          </w:p>
          <w:p w14:paraId="2FCE3E27" w14:textId="7FD33F85" w:rsidR="00F613B6" w:rsidRDefault="00F613B6" w:rsidP="00A24C77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Visual Studio </w:t>
            </w:r>
            <w:proofErr w:type="spellStart"/>
            <w:r>
              <w:rPr>
                <w:lang w:val="pt-BR"/>
              </w:rPr>
              <w:t>Code</w:t>
            </w:r>
            <w:proofErr w:type="spellEnd"/>
          </w:p>
          <w:p w14:paraId="2027C909" w14:textId="77777777" w:rsidR="00127A08" w:rsidRPr="000B34C8" w:rsidRDefault="00127A08" w:rsidP="00127A08">
            <w:pPr>
              <w:pStyle w:val="Heading2"/>
              <w:rPr>
                <w:lang w:val="pt-BR"/>
              </w:rPr>
            </w:pPr>
            <w:r w:rsidRPr="000B34C8">
              <w:rPr>
                <w:lang w:val="pt-BR"/>
              </w:rPr>
              <w:t>Habilidades</w:t>
            </w:r>
          </w:p>
          <w:p w14:paraId="6EE66730" w14:textId="77777777" w:rsidR="00D722D3" w:rsidRDefault="00D722D3" w:rsidP="00D722D3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Organização</w:t>
            </w:r>
          </w:p>
          <w:p w14:paraId="246A837E" w14:textId="77777777" w:rsidR="00D722D3" w:rsidRDefault="00D722D3" w:rsidP="00D722D3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Liderança</w:t>
            </w:r>
          </w:p>
          <w:p w14:paraId="75DE3BB2" w14:textId="77777777" w:rsidR="00D722D3" w:rsidRDefault="00DF2232" w:rsidP="00D722D3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Trabalho em equipe</w:t>
            </w:r>
          </w:p>
          <w:p w14:paraId="44BD282B" w14:textId="7D8561AF" w:rsidR="00DF2232" w:rsidRPr="001853B1" w:rsidRDefault="00DF2232" w:rsidP="001853B1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Resolução de problemas lógicos</w:t>
            </w:r>
          </w:p>
        </w:tc>
      </w:tr>
    </w:tbl>
    <w:p w14:paraId="456BE63F" w14:textId="77777777" w:rsidR="0043117B" w:rsidRPr="00D947A7" w:rsidRDefault="00784021" w:rsidP="000C45FF">
      <w:pPr>
        <w:tabs>
          <w:tab w:val="left" w:pos="990"/>
        </w:tabs>
        <w:rPr>
          <w:lang w:val="pt-BR"/>
        </w:rPr>
      </w:pPr>
    </w:p>
    <w:sectPr w:rsidR="0043117B" w:rsidRPr="00D947A7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67E60" w14:textId="77777777" w:rsidR="00784021" w:rsidRDefault="00784021" w:rsidP="000C45FF">
      <w:r>
        <w:separator/>
      </w:r>
    </w:p>
  </w:endnote>
  <w:endnote w:type="continuationSeparator" w:id="0">
    <w:p w14:paraId="685E174D" w14:textId="77777777" w:rsidR="00784021" w:rsidRDefault="0078402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353B" w14:textId="77777777" w:rsidR="00784021" w:rsidRDefault="00784021" w:rsidP="000C45FF">
      <w:r>
        <w:separator/>
      </w:r>
    </w:p>
  </w:footnote>
  <w:footnote w:type="continuationSeparator" w:id="0">
    <w:p w14:paraId="53BA2766" w14:textId="77777777" w:rsidR="00784021" w:rsidRDefault="0078402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DF9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4C7EA9" wp14:editId="6EA3BDE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5E4"/>
    <w:multiLevelType w:val="hybridMultilevel"/>
    <w:tmpl w:val="DB26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07F1"/>
    <w:multiLevelType w:val="hybridMultilevel"/>
    <w:tmpl w:val="A538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037AF"/>
    <w:multiLevelType w:val="hybridMultilevel"/>
    <w:tmpl w:val="FD74E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E7446"/>
    <w:multiLevelType w:val="hybridMultilevel"/>
    <w:tmpl w:val="C5EA5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758731">
    <w:abstractNumId w:val="1"/>
  </w:num>
  <w:num w:numId="2" w16cid:durableId="778571415">
    <w:abstractNumId w:val="2"/>
  </w:num>
  <w:num w:numId="3" w16cid:durableId="695691042">
    <w:abstractNumId w:val="3"/>
  </w:num>
  <w:num w:numId="4" w16cid:durableId="128045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FF"/>
    <w:rsid w:val="00036450"/>
    <w:rsid w:val="00094499"/>
    <w:rsid w:val="000B34C8"/>
    <w:rsid w:val="000B465D"/>
    <w:rsid w:val="000B48EF"/>
    <w:rsid w:val="000C45FF"/>
    <w:rsid w:val="000E3FD1"/>
    <w:rsid w:val="00103EDA"/>
    <w:rsid w:val="00112054"/>
    <w:rsid w:val="00127A08"/>
    <w:rsid w:val="001317D8"/>
    <w:rsid w:val="001471E9"/>
    <w:rsid w:val="001525E1"/>
    <w:rsid w:val="00180329"/>
    <w:rsid w:val="001853B1"/>
    <w:rsid w:val="0019001F"/>
    <w:rsid w:val="001A74A5"/>
    <w:rsid w:val="001B2ABD"/>
    <w:rsid w:val="001D5E83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93175"/>
    <w:rsid w:val="003A6B7D"/>
    <w:rsid w:val="003B06CA"/>
    <w:rsid w:val="003E1F4E"/>
    <w:rsid w:val="004071FC"/>
    <w:rsid w:val="00445947"/>
    <w:rsid w:val="004813B3"/>
    <w:rsid w:val="00496591"/>
    <w:rsid w:val="004B4D86"/>
    <w:rsid w:val="004C63E4"/>
    <w:rsid w:val="004D3011"/>
    <w:rsid w:val="004F27C0"/>
    <w:rsid w:val="005262AC"/>
    <w:rsid w:val="005B2EFC"/>
    <w:rsid w:val="005E39D5"/>
    <w:rsid w:val="00600670"/>
    <w:rsid w:val="0062123A"/>
    <w:rsid w:val="00636A7A"/>
    <w:rsid w:val="00646E75"/>
    <w:rsid w:val="00664F07"/>
    <w:rsid w:val="006771D0"/>
    <w:rsid w:val="006A7222"/>
    <w:rsid w:val="006F132B"/>
    <w:rsid w:val="00700506"/>
    <w:rsid w:val="00715FCB"/>
    <w:rsid w:val="00743101"/>
    <w:rsid w:val="00764C9F"/>
    <w:rsid w:val="007759DF"/>
    <w:rsid w:val="007775E1"/>
    <w:rsid w:val="00784021"/>
    <w:rsid w:val="007867A0"/>
    <w:rsid w:val="007927F5"/>
    <w:rsid w:val="00797434"/>
    <w:rsid w:val="007C620D"/>
    <w:rsid w:val="007C65FF"/>
    <w:rsid w:val="00802CA0"/>
    <w:rsid w:val="0082300F"/>
    <w:rsid w:val="00823589"/>
    <w:rsid w:val="0083144E"/>
    <w:rsid w:val="008453C5"/>
    <w:rsid w:val="008936D9"/>
    <w:rsid w:val="008D1C90"/>
    <w:rsid w:val="009260CD"/>
    <w:rsid w:val="00940A66"/>
    <w:rsid w:val="00952C25"/>
    <w:rsid w:val="00970EED"/>
    <w:rsid w:val="00991269"/>
    <w:rsid w:val="009A2159"/>
    <w:rsid w:val="00A14FB0"/>
    <w:rsid w:val="00A2118D"/>
    <w:rsid w:val="00A24C77"/>
    <w:rsid w:val="00AD0A50"/>
    <w:rsid w:val="00AD21D7"/>
    <w:rsid w:val="00AD76E2"/>
    <w:rsid w:val="00B14DC9"/>
    <w:rsid w:val="00B20152"/>
    <w:rsid w:val="00B359E4"/>
    <w:rsid w:val="00B57D98"/>
    <w:rsid w:val="00B70850"/>
    <w:rsid w:val="00B9521E"/>
    <w:rsid w:val="00B95F3E"/>
    <w:rsid w:val="00C066B6"/>
    <w:rsid w:val="00C37BA1"/>
    <w:rsid w:val="00C4674C"/>
    <w:rsid w:val="00C506CF"/>
    <w:rsid w:val="00C72BED"/>
    <w:rsid w:val="00C81631"/>
    <w:rsid w:val="00C9578B"/>
    <w:rsid w:val="00CB0055"/>
    <w:rsid w:val="00CE6826"/>
    <w:rsid w:val="00D2522B"/>
    <w:rsid w:val="00D422DE"/>
    <w:rsid w:val="00D5459D"/>
    <w:rsid w:val="00D67209"/>
    <w:rsid w:val="00D722D3"/>
    <w:rsid w:val="00D947A7"/>
    <w:rsid w:val="00D95F12"/>
    <w:rsid w:val="00DA1F4D"/>
    <w:rsid w:val="00DD172A"/>
    <w:rsid w:val="00DF2232"/>
    <w:rsid w:val="00E13FFC"/>
    <w:rsid w:val="00E22254"/>
    <w:rsid w:val="00E25A26"/>
    <w:rsid w:val="00E4381A"/>
    <w:rsid w:val="00E539D2"/>
    <w:rsid w:val="00E55D74"/>
    <w:rsid w:val="00E75307"/>
    <w:rsid w:val="00E94843"/>
    <w:rsid w:val="00F3678A"/>
    <w:rsid w:val="00F60274"/>
    <w:rsid w:val="00F613B6"/>
    <w:rsid w:val="00F77FB9"/>
    <w:rsid w:val="00F8497D"/>
    <w:rsid w:val="00F928B6"/>
    <w:rsid w:val="00F963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F5C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1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yzg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3751862014651AA7D398129E5E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84571-89C2-4274-9561-AB32C134F1F8}"/>
      </w:docPartPr>
      <w:docPartBody>
        <w:p w:rsidR="00C11F69" w:rsidRDefault="00E52D50">
          <w:pPr>
            <w:pStyle w:val="1B43751862014651AA7D398129E5E8E6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69"/>
    <w:rsid w:val="00413A13"/>
    <w:rsid w:val="00AF279F"/>
    <w:rsid w:val="00C11F69"/>
    <w:rsid w:val="00E5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B43751862014651AA7D398129E5E8E6">
    <w:name w:val="1B43751862014651AA7D398129E5E8E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88964FD1E53E49A5E02F4B1DE67AA8" ma:contentTypeVersion="2" ma:contentTypeDescription="Crie um novo documento." ma:contentTypeScope="" ma:versionID="4d98c6abf4575cf8b942c0a197119039">
  <xsd:schema xmlns:xsd="http://www.w3.org/2001/XMLSchema" xmlns:xs="http://www.w3.org/2001/XMLSchema" xmlns:p="http://schemas.microsoft.com/office/2006/metadata/properties" xmlns:ns3="9eba7a1a-1cb7-442d-91a4-ea2227980fcc" targetNamespace="http://schemas.microsoft.com/office/2006/metadata/properties" ma:root="true" ma:fieldsID="1496863f7d5027b9a73cf5b3bf50f95a" ns3:_="">
    <xsd:import namespace="9eba7a1a-1cb7-442d-91a4-ea2227980f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a7a1a-1cb7-442d-91a4-ea2227980f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7877B9-5E51-4BA7-838E-F0052CF214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A34FA7-17E2-4B80-A82C-BB6DC3AC1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a7a1a-1cb7-442d-91a4-ea2227980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12C51-580A-4C5C-A6CE-900161C6E0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2022-04-03T22:16:00Z</dcterms:created>
  <dcterms:modified xsi:type="dcterms:W3CDTF">2022-04-03T22:20:00Z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0x0101006488964FD1E53E49A5E02F4B1DE67AA8</vt:lpwstr>
  </property>
</Properties>
</file>